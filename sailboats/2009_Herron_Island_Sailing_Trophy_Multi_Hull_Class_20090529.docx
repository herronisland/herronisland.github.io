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082" w:rsidRDefault="00061082">
      <w:pPr>
        <w:rPr>
          <w:rFonts w:ascii="Arial" w:hAnsi="Arial" w:cs="Arial"/>
          <w:sz w:val="24"/>
          <w:szCs w:val="24"/>
        </w:rPr>
      </w:pPr>
    </w:p>
    <w:tbl>
      <w:tblPr>
        <w:tblW w:w="6860" w:type="dxa"/>
        <w:jc w:val="center"/>
        <w:tblLook w:val="00A0"/>
      </w:tblPr>
      <w:tblGrid>
        <w:gridCol w:w="1399"/>
        <w:gridCol w:w="5461"/>
      </w:tblGrid>
      <w:tr w:rsidR="00061082" w:rsidRPr="00A43D82">
        <w:trPr>
          <w:trHeight w:val="900"/>
          <w:jc w:val="center"/>
        </w:trPr>
        <w:tc>
          <w:tcPr>
            <w:tcW w:w="6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1082" w:rsidRPr="001E40F3" w:rsidRDefault="00061082" w:rsidP="001E40F3">
            <w:pPr>
              <w:spacing w:after="0" w:line="240" w:lineRule="auto"/>
              <w:jc w:val="center"/>
              <w:rPr>
                <w:color w:val="000000"/>
              </w:rPr>
            </w:pPr>
            <w:r w:rsidRPr="001E40F3">
              <w:rPr>
                <w:color w:val="000000"/>
              </w:rPr>
              <w:t>Herron Island Sailing Trophy</w:t>
            </w:r>
            <w:r w:rsidRPr="001E40F3">
              <w:rPr>
                <w:color w:val="000000"/>
              </w:rPr>
              <w:br/>
              <w:t>Multi Hull Class</w:t>
            </w:r>
          </w:p>
        </w:tc>
      </w:tr>
      <w:tr w:rsidR="00061082" w:rsidRPr="00A43D82">
        <w:trPr>
          <w:trHeight w:val="300"/>
          <w:jc w:val="center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61082" w:rsidRPr="001E40F3" w:rsidRDefault="00061082" w:rsidP="001E40F3">
            <w:pPr>
              <w:spacing w:after="0" w:line="240" w:lineRule="auto"/>
              <w:jc w:val="center"/>
              <w:rPr>
                <w:color w:val="000000"/>
              </w:rPr>
            </w:pPr>
            <w:r w:rsidRPr="001E40F3">
              <w:rPr>
                <w:color w:val="000000"/>
              </w:rPr>
              <w:t>9/1/2008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61082" w:rsidRPr="001E40F3" w:rsidRDefault="00061082" w:rsidP="001E40F3">
            <w:pPr>
              <w:spacing w:after="0" w:line="240" w:lineRule="auto"/>
              <w:rPr>
                <w:color w:val="000000"/>
              </w:rPr>
            </w:pPr>
            <w:r w:rsidRPr="001E40F3">
              <w:rPr>
                <w:color w:val="000000"/>
              </w:rPr>
              <w:t xml:space="preserve">Daniel </w:t>
            </w:r>
            <w:r>
              <w:rPr>
                <w:color w:val="000000"/>
              </w:rPr>
              <w:t>Kruse/</w:t>
            </w:r>
            <w:r w:rsidRPr="001E40F3">
              <w:rPr>
                <w:color w:val="000000"/>
              </w:rPr>
              <w:t>Michael Clingman</w:t>
            </w:r>
          </w:p>
        </w:tc>
      </w:tr>
      <w:tr w:rsidR="00061082" w:rsidRPr="00A43D82">
        <w:trPr>
          <w:trHeight w:val="300"/>
          <w:jc w:val="center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61082" w:rsidRPr="001E40F3" w:rsidRDefault="00061082" w:rsidP="001E40F3">
            <w:pPr>
              <w:spacing w:after="0" w:line="240" w:lineRule="auto"/>
              <w:jc w:val="center"/>
              <w:rPr>
                <w:color w:val="000000"/>
              </w:rPr>
            </w:pPr>
            <w:r w:rsidRPr="001E40F3">
              <w:rPr>
                <w:color w:val="000000"/>
              </w:rPr>
              <w:t>7/05/200?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61082" w:rsidRPr="001E40F3" w:rsidRDefault="00061082" w:rsidP="001E40F3">
            <w:pPr>
              <w:spacing w:after="0" w:line="240" w:lineRule="auto"/>
              <w:rPr>
                <w:color w:val="000000"/>
              </w:rPr>
            </w:pPr>
            <w:r w:rsidRPr="001E40F3">
              <w:rPr>
                <w:color w:val="000000"/>
              </w:rPr>
              <w:t>Brandon McNerney/Mark McNerney</w:t>
            </w:r>
          </w:p>
        </w:tc>
      </w:tr>
      <w:tr w:rsidR="00061082" w:rsidRPr="00A43D82">
        <w:trPr>
          <w:trHeight w:val="300"/>
          <w:jc w:val="center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61082" w:rsidRPr="001E40F3" w:rsidRDefault="00061082" w:rsidP="001E40F3">
            <w:pPr>
              <w:spacing w:after="0" w:line="240" w:lineRule="auto"/>
              <w:jc w:val="center"/>
              <w:rPr>
                <w:color w:val="000000"/>
              </w:rPr>
            </w:pPr>
            <w:r w:rsidRPr="001E40F3">
              <w:rPr>
                <w:color w:val="000000"/>
              </w:rPr>
              <w:t>5/30/2004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61082" w:rsidRPr="001E40F3" w:rsidRDefault="00061082" w:rsidP="001E40F3">
            <w:pPr>
              <w:spacing w:after="0" w:line="240" w:lineRule="auto"/>
              <w:rPr>
                <w:color w:val="000000"/>
              </w:rPr>
            </w:pPr>
            <w:r w:rsidRPr="001E40F3">
              <w:rPr>
                <w:color w:val="000000"/>
              </w:rPr>
              <w:t>Curt Bray Jeff Birch</w:t>
            </w:r>
          </w:p>
        </w:tc>
      </w:tr>
      <w:tr w:rsidR="00061082" w:rsidRPr="00A43D82">
        <w:trPr>
          <w:trHeight w:val="300"/>
          <w:jc w:val="center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61082" w:rsidRPr="001E40F3" w:rsidRDefault="00061082" w:rsidP="001E40F3">
            <w:pPr>
              <w:spacing w:after="0" w:line="240" w:lineRule="auto"/>
              <w:jc w:val="center"/>
              <w:rPr>
                <w:color w:val="000000"/>
              </w:rPr>
            </w:pPr>
            <w:r w:rsidRPr="001E40F3">
              <w:rPr>
                <w:color w:val="000000"/>
              </w:rPr>
              <w:t>9/2/2001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61082" w:rsidRPr="001E40F3" w:rsidRDefault="00061082" w:rsidP="001E40F3">
            <w:pPr>
              <w:spacing w:after="0" w:line="240" w:lineRule="auto"/>
              <w:rPr>
                <w:color w:val="000000"/>
              </w:rPr>
            </w:pPr>
            <w:r w:rsidRPr="001E40F3">
              <w:rPr>
                <w:color w:val="000000"/>
              </w:rPr>
              <w:t>Curt Bray</w:t>
            </w:r>
          </w:p>
        </w:tc>
      </w:tr>
      <w:tr w:rsidR="00061082" w:rsidRPr="00A43D82">
        <w:trPr>
          <w:trHeight w:val="300"/>
          <w:jc w:val="center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61082" w:rsidRPr="001E40F3" w:rsidRDefault="00061082" w:rsidP="001E40F3">
            <w:pPr>
              <w:spacing w:after="0" w:line="240" w:lineRule="auto"/>
              <w:jc w:val="center"/>
              <w:rPr>
                <w:color w:val="000000"/>
              </w:rPr>
            </w:pPr>
            <w:r w:rsidRPr="001E40F3">
              <w:rPr>
                <w:color w:val="000000"/>
              </w:rPr>
              <w:t>5/27/2001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61082" w:rsidRPr="001E40F3" w:rsidRDefault="00061082" w:rsidP="001E40F3">
            <w:pPr>
              <w:spacing w:after="0" w:line="240" w:lineRule="auto"/>
              <w:rPr>
                <w:color w:val="000000"/>
              </w:rPr>
            </w:pPr>
            <w:r w:rsidRPr="001E40F3">
              <w:rPr>
                <w:color w:val="000000"/>
              </w:rPr>
              <w:t>Curt Bray</w:t>
            </w:r>
          </w:p>
        </w:tc>
      </w:tr>
      <w:tr w:rsidR="00061082" w:rsidRPr="00A43D82">
        <w:trPr>
          <w:trHeight w:val="300"/>
          <w:jc w:val="center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61082" w:rsidRPr="001E40F3" w:rsidRDefault="00061082" w:rsidP="001E40F3">
            <w:pPr>
              <w:spacing w:after="0" w:line="240" w:lineRule="auto"/>
              <w:jc w:val="center"/>
              <w:rPr>
                <w:color w:val="000000"/>
              </w:rPr>
            </w:pPr>
            <w:r w:rsidRPr="001E40F3">
              <w:rPr>
                <w:color w:val="000000"/>
              </w:rPr>
              <w:t>5/26/2002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61082" w:rsidRPr="001E40F3" w:rsidRDefault="00061082" w:rsidP="001E40F3">
            <w:pPr>
              <w:spacing w:after="0" w:line="240" w:lineRule="auto"/>
              <w:rPr>
                <w:color w:val="000000"/>
              </w:rPr>
            </w:pPr>
            <w:r w:rsidRPr="001E40F3">
              <w:rPr>
                <w:color w:val="000000"/>
              </w:rPr>
              <w:t>Curt Bray</w:t>
            </w:r>
          </w:p>
        </w:tc>
      </w:tr>
      <w:tr w:rsidR="00061082" w:rsidRPr="00A43D82">
        <w:trPr>
          <w:trHeight w:val="300"/>
          <w:jc w:val="center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61082" w:rsidRPr="001E40F3" w:rsidRDefault="00061082" w:rsidP="001E40F3">
            <w:pPr>
              <w:spacing w:after="0" w:line="240" w:lineRule="auto"/>
              <w:jc w:val="center"/>
              <w:rPr>
                <w:color w:val="000000"/>
              </w:rPr>
            </w:pPr>
            <w:r w:rsidRPr="001E40F3">
              <w:rPr>
                <w:color w:val="000000"/>
              </w:rPr>
              <w:t>9/1/2003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61082" w:rsidRPr="001E40F3" w:rsidRDefault="00061082" w:rsidP="001E40F3">
            <w:pPr>
              <w:spacing w:after="0" w:line="240" w:lineRule="auto"/>
              <w:rPr>
                <w:color w:val="000000"/>
              </w:rPr>
            </w:pPr>
            <w:r w:rsidRPr="001E40F3">
              <w:rPr>
                <w:color w:val="000000"/>
              </w:rPr>
              <w:t>Curt Bray/Keith Ellis</w:t>
            </w:r>
          </w:p>
        </w:tc>
      </w:tr>
      <w:tr w:rsidR="00061082" w:rsidRPr="00A43D82">
        <w:trPr>
          <w:trHeight w:val="300"/>
          <w:jc w:val="center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61082" w:rsidRPr="001E40F3" w:rsidRDefault="00061082" w:rsidP="001E40F3">
            <w:pPr>
              <w:spacing w:after="0" w:line="240" w:lineRule="auto"/>
              <w:jc w:val="center"/>
              <w:rPr>
                <w:color w:val="000000"/>
              </w:rPr>
            </w:pPr>
            <w:r w:rsidRPr="001E40F3">
              <w:rPr>
                <w:color w:val="000000"/>
              </w:rPr>
              <w:t>9/2/2001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61082" w:rsidRPr="001E40F3" w:rsidRDefault="00061082" w:rsidP="001E40F3">
            <w:pPr>
              <w:spacing w:after="0" w:line="240" w:lineRule="auto"/>
              <w:rPr>
                <w:color w:val="000000"/>
              </w:rPr>
            </w:pPr>
            <w:r w:rsidRPr="001E40F3">
              <w:rPr>
                <w:color w:val="000000"/>
              </w:rPr>
              <w:t>Curt Bray</w:t>
            </w:r>
          </w:p>
        </w:tc>
      </w:tr>
      <w:tr w:rsidR="00061082" w:rsidRPr="00A43D82">
        <w:trPr>
          <w:trHeight w:val="300"/>
          <w:jc w:val="center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61082" w:rsidRPr="001E40F3" w:rsidRDefault="00061082" w:rsidP="001E40F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61082" w:rsidRPr="001E40F3" w:rsidRDefault="00061082" w:rsidP="001E40F3">
            <w:pPr>
              <w:spacing w:after="0" w:line="240" w:lineRule="auto"/>
              <w:rPr>
                <w:color w:val="000000"/>
              </w:rPr>
            </w:pPr>
          </w:p>
        </w:tc>
      </w:tr>
      <w:tr w:rsidR="00061082" w:rsidRPr="00A43D82">
        <w:trPr>
          <w:trHeight w:val="300"/>
          <w:jc w:val="center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61082" w:rsidRPr="001E40F3" w:rsidRDefault="00061082" w:rsidP="001E40F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61082" w:rsidRPr="001E40F3" w:rsidRDefault="00061082" w:rsidP="001E40F3">
            <w:pPr>
              <w:spacing w:after="0" w:line="240" w:lineRule="auto"/>
              <w:rPr>
                <w:color w:val="000000"/>
              </w:rPr>
            </w:pPr>
            <w:r w:rsidRPr="001E40F3">
              <w:rPr>
                <w:color w:val="000000"/>
              </w:rPr>
              <w:t>Names listed as they appear on the trophy</w:t>
            </w:r>
          </w:p>
        </w:tc>
      </w:tr>
    </w:tbl>
    <w:p w:rsidR="00061082" w:rsidRDefault="00061082">
      <w:pPr>
        <w:rPr>
          <w:rFonts w:ascii="Arial" w:hAnsi="Arial" w:cs="Arial"/>
          <w:sz w:val="24"/>
          <w:szCs w:val="24"/>
        </w:rPr>
      </w:pPr>
    </w:p>
    <w:p w:rsidR="00061082" w:rsidRDefault="00061082">
      <w:pPr>
        <w:rPr>
          <w:rFonts w:ascii="Arial" w:hAnsi="Arial" w:cs="Arial"/>
          <w:sz w:val="24"/>
          <w:szCs w:val="24"/>
        </w:rPr>
      </w:pPr>
    </w:p>
    <w:p w:rsidR="00061082" w:rsidRPr="001E40F3" w:rsidRDefault="00061082">
      <w:pPr>
        <w:rPr>
          <w:rFonts w:ascii="Arial" w:hAnsi="Arial" w:cs="Arial"/>
          <w:sz w:val="24"/>
          <w:szCs w:val="24"/>
        </w:rPr>
      </w:pPr>
    </w:p>
    <w:sectPr w:rsidR="00061082" w:rsidRPr="001E40F3" w:rsidSect="00913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082" w:rsidRDefault="00061082" w:rsidP="001E40F3">
      <w:pPr>
        <w:spacing w:after="0" w:line="240" w:lineRule="auto"/>
      </w:pPr>
      <w:r>
        <w:separator/>
      </w:r>
    </w:p>
  </w:endnote>
  <w:endnote w:type="continuationSeparator" w:id="1">
    <w:p w:rsidR="00061082" w:rsidRDefault="00061082" w:rsidP="001E4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082" w:rsidRDefault="00061082" w:rsidP="001E40F3">
      <w:pPr>
        <w:spacing w:after="0" w:line="240" w:lineRule="auto"/>
      </w:pPr>
      <w:r>
        <w:separator/>
      </w:r>
    </w:p>
  </w:footnote>
  <w:footnote w:type="continuationSeparator" w:id="1">
    <w:p w:rsidR="00061082" w:rsidRDefault="00061082" w:rsidP="001E40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40F3"/>
    <w:rsid w:val="00014124"/>
    <w:rsid w:val="000306AB"/>
    <w:rsid w:val="00053F71"/>
    <w:rsid w:val="00061082"/>
    <w:rsid w:val="000E7937"/>
    <w:rsid w:val="001E40F3"/>
    <w:rsid w:val="004D7DF3"/>
    <w:rsid w:val="00654750"/>
    <w:rsid w:val="006D0967"/>
    <w:rsid w:val="008D6361"/>
    <w:rsid w:val="00913182"/>
    <w:rsid w:val="009B3378"/>
    <w:rsid w:val="00A1092A"/>
    <w:rsid w:val="00A43D82"/>
    <w:rsid w:val="00A761D5"/>
    <w:rsid w:val="00B460A9"/>
    <w:rsid w:val="00B85F40"/>
    <w:rsid w:val="00BD5383"/>
    <w:rsid w:val="00C86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182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E4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0F3"/>
  </w:style>
  <w:style w:type="paragraph" w:styleId="Footer">
    <w:name w:val="footer"/>
    <w:basedOn w:val="Normal"/>
    <w:link w:val="FooterChar"/>
    <w:uiPriority w:val="99"/>
    <w:semiHidden/>
    <w:rsid w:val="001E4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0F3"/>
  </w:style>
  <w:style w:type="paragraph" w:styleId="BalloonText">
    <w:name w:val="Balloon Text"/>
    <w:basedOn w:val="Normal"/>
    <w:link w:val="BalloonTextChar"/>
    <w:uiPriority w:val="99"/>
    <w:semiHidden/>
    <w:rsid w:val="001E4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0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245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48</Words>
  <Characters>278</Characters>
  <Application>Microsoft Office Outlook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Herron Island Sailing Trophy</dc:title>
  <dc:subject/>
  <dc:creator>Karl Schafer</dc:creator>
  <cp:keywords/>
  <dc:description/>
  <cp:lastModifiedBy>Ken</cp:lastModifiedBy>
  <cp:revision>3</cp:revision>
  <dcterms:created xsi:type="dcterms:W3CDTF">2009-05-29T17:27:00Z</dcterms:created>
  <dcterms:modified xsi:type="dcterms:W3CDTF">2009-05-29T17:35:00Z</dcterms:modified>
</cp:coreProperties>
</file>