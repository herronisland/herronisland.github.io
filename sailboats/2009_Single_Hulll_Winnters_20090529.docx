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60" w:type="dxa"/>
        <w:tblInd w:w="-106" w:type="dxa"/>
        <w:tblLook w:val="00A0"/>
      </w:tblPr>
      <w:tblGrid>
        <w:gridCol w:w="1461"/>
        <w:gridCol w:w="5699"/>
      </w:tblGrid>
      <w:tr w:rsidR="00E12BAB" w:rsidRPr="00F55958">
        <w:trPr>
          <w:trHeight w:val="300"/>
        </w:trPr>
        <w:tc>
          <w:tcPr>
            <w:tcW w:w="71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HERRON ISLAND SAILING TROPHY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5/25/2009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Curt Bray, Paul Bray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8/30/2008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Curt Bray, Paul Bray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7/5/2008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Curt Bray, Paul Bray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5/24/2008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Curt Bray, Paul Bray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9/1/2007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Michal Sontura, Dave Monette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6/30/2007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Dave Monette, Michel Sontura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5/26/2007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Hackworth Crew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9/2/2006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Michel Sotura, Dave Monette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7/2/2006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Michael &amp; Larry Curraire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5/27/2006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Michael &amp; Larry Carraire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9/3/2005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Dick &amp; Ippun Mowry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7/2/2005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George Newcomb &amp; Ron Purbough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5/29/2005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George Newcomb &amp; Ron Purbough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9/4/2004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Dick &amp; Ippun Mowry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7/3/2004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 xml:space="preserve">George Newcomb &amp; Linda 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5/29/2004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Nancy Wong &amp; Ton Decker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9/1/2003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Stan Worden &amp; Craig Weagent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5/24/2003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Dick &amp; Ippun, Eric &amp; Lee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8/1/2002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Dick &amp; Ippun, Eric &amp; Lee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7/6/2002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George &amp; Linda Newcomb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5/26/2002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George &amp; Linda Newcomb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9/1/2001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Micha</w:t>
            </w:r>
            <w:r>
              <w:rPr>
                <w:color w:val="000000"/>
              </w:rPr>
              <w:t>e</w:t>
            </w:r>
            <w:r w:rsidRPr="00717353">
              <w:rPr>
                <w:color w:val="000000"/>
              </w:rPr>
              <w:t>l, Larry &amp; Shelley Curraire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7/1/2001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Michael &amp; Larry Curraire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5/28/2001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George Newcome/Ron Purbough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7/4/2000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George Newcomb/Ron Purbough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9/5/1999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Dick &amp; Marlene Mowry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7/4/1999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Dick Mowry &amp; Crew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5/30/1999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Dick Mowry &amp; Crew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7/4/1998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Bucky &amp; Barb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5/25/1997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T. Owens/S. Summersett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9/1/1996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T. Owens/S. Summersett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7/6/1996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Purb</w:t>
            </w:r>
            <w:r>
              <w:rPr>
                <w:color w:val="000000"/>
              </w:rPr>
              <w:t>o</w:t>
            </w:r>
            <w:r w:rsidRPr="00717353">
              <w:rPr>
                <w:color w:val="000000"/>
              </w:rPr>
              <w:t>ugh/Newcomb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5/29/1994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Pete Huff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9/4/1993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Bucky &amp; Same 2 guys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7/4/1993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Bucky &amp; Crew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5/30/1993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Bucky &amp; Crew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9/6/1992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Curt Bray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7/5/1992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Palmer Crew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9/3/1990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Bryan Smith Family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  <w:r w:rsidRPr="00717353">
              <w:rPr>
                <w:color w:val="000000"/>
              </w:rPr>
              <w:t>7/1/1990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Bryan Smith Family</w:t>
            </w: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</w:p>
        </w:tc>
      </w:tr>
      <w:tr w:rsidR="00E12BAB" w:rsidRPr="00F55958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12BAB" w:rsidRPr="00717353" w:rsidRDefault="00E12BAB" w:rsidP="00717353">
            <w:pPr>
              <w:spacing w:after="0" w:line="240" w:lineRule="auto"/>
              <w:rPr>
                <w:color w:val="000000"/>
              </w:rPr>
            </w:pPr>
            <w:r w:rsidRPr="00717353">
              <w:rPr>
                <w:color w:val="000000"/>
              </w:rPr>
              <w:t>Names listed as they appear on the trophy</w:t>
            </w:r>
          </w:p>
        </w:tc>
      </w:tr>
    </w:tbl>
    <w:p w:rsidR="00E12BAB" w:rsidRPr="00717353" w:rsidRDefault="00E12BAB" w:rsidP="00717353">
      <w:pPr>
        <w:rPr>
          <w:rFonts w:ascii="Arial" w:hAnsi="Arial" w:cs="Arial"/>
          <w:sz w:val="24"/>
          <w:szCs w:val="24"/>
        </w:rPr>
      </w:pPr>
    </w:p>
    <w:sectPr w:rsidR="00E12BAB" w:rsidRPr="00717353" w:rsidSect="00717353">
      <w:headerReference w:type="default" r:id="rId6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BAB" w:rsidRDefault="00E12BAB" w:rsidP="007F4A7B">
      <w:pPr>
        <w:spacing w:after="0" w:line="240" w:lineRule="auto"/>
      </w:pPr>
      <w:r>
        <w:separator/>
      </w:r>
    </w:p>
  </w:endnote>
  <w:endnote w:type="continuationSeparator" w:id="1">
    <w:p w:rsidR="00E12BAB" w:rsidRDefault="00E12BAB" w:rsidP="007F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BAB" w:rsidRDefault="00E12BAB" w:rsidP="007F4A7B">
      <w:pPr>
        <w:spacing w:after="0" w:line="240" w:lineRule="auto"/>
      </w:pPr>
      <w:r>
        <w:separator/>
      </w:r>
    </w:p>
  </w:footnote>
  <w:footnote w:type="continuationSeparator" w:id="1">
    <w:p w:rsidR="00E12BAB" w:rsidRDefault="00E12BAB" w:rsidP="007F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AB" w:rsidRPr="007F4A7B" w:rsidRDefault="00E12BAB" w:rsidP="007F4A7B">
    <w:pPr>
      <w:pStyle w:val="Header"/>
      <w:jc w:val="right"/>
      <w:rPr>
        <w:sz w:val="16"/>
        <w:szCs w:val="16"/>
      </w:rPr>
    </w:pPr>
    <w:r w:rsidRPr="007F4A7B">
      <w:rPr>
        <w:sz w:val="16"/>
        <w:szCs w:val="16"/>
      </w:rPr>
      <w:t>May 29</w:t>
    </w:r>
    <w:r w:rsidRPr="007F4A7B">
      <w:rPr>
        <w:sz w:val="16"/>
        <w:szCs w:val="16"/>
        <w:vertAlign w:val="superscript"/>
      </w:rPr>
      <w:t>th</w:t>
    </w:r>
    <w:r w:rsidRPr="007F4A7B">
      <w:rPr>
        <w:sz w:val="16"/>
        <w:szCs w:val="16"/>
      </w:rPr>
      <w:t>, 2009</w:t>
    </w:r>
  </w:p>
  <w:p w:rsidR="00E12BAB" w:rsidRDefault="00E12B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7353"/>
    <w:rsid w:val="000843B2"/>
    <w:rsid w:val="00171041"/>
    <w:rsid w:val="001761EA"/>
    <w:rsid w:val="00717353"/>
    <w:rsid w:val="007F4A7B"/>
    <w:rsid w:val="00916C52"/>
    <w:rsid w:val="00BE253D"/>
    <w:rsid w:val="00E12BAB"/>
    <w:rsid w:val="00F55958"/>
    <w:rsid w:val="00F9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B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7B"/>
  </w:style>
  <w:style w:type="paragraph" w:styleId="Footer">
    <w:name w:val="footer"/>
    <w:basedOn w:val="Normal"/>
    <w:link w:val="FooterChar"/>
    <w:uiPriority w:val="99"/>
    <w:semiHidden/>
    <w:rsid w:val="007F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A7B"/>
  </w:style>
  <w:style w:type="paragraph" w:styleId="BalloonText">
    <w:name w:val="Balloon Text"/>
    <w:basedOn w:val="Normal"/>
    <w:link w:val="BalloonTextChar"/>
    <w:uiPriority w:val="99"/>
    <w:semiHidden/>
    <w:rsid w:val="007F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86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203</Words>
  <Characters>1159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HERRON ISLAND SAILING TROPHY</dc:title>
  <dc:subject/>
  <dc:creator>Karl Schafer</dc:creator>
  <cp:keywords/>
  <dc:description/>
  <cp:lastModifiedBy>Ken</cp:lastModifiedBy>
  <cp:revision>2</cp:revision>
  <dcterms:created xsi:type="dcterms:W3CDTF">2009-05-29T17:25:00Z</dcterms:created>
  <dcterms:modified xsi:type="dcterms:W3CDTF">2009-05-29T17:25:00Z</dcterms:modified>
</cp:coreProperties>
</file>